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5" w:type="pct"/>
        <w:tblLook w:val="0600" w:firstRow="0" w:lastRow="0" w:firstColumn="0" w:lastColumn="0" w:noHBand="1" w:noVBand="1"/>
        <w:tblCaption w:val="Tabela de layout"/>
      </w:tblPr>
      <w:tblGrid>
        <w:gridCol w:w="2201"/>
        <w:gridCol w:w="2201"/>
        <w:gridCol w:w="2201"/>
        <w:gridCol w:w="1097"/>
        <w:gridCol w:w="1104"/>
        <w:gridCol w:w="2201"/>
        <w:gridCol w:w="2201"/>
        <w:gridCol w:w="2207"/>
      </w:tblGrid>
      <w:tr w:rsidR="00796DD2" w:rsidRPr="000B78AE" w14:paraId="1BDBE854" w14:textId="77777777" w:rsidTr="00850378">
        <w:trPr>
          <w:trHeight w:val="1850"/>
        </w:trPr>
        <w:tc>
          <w:tcPr>
            <w:tcW w:w="5000" w:type="pct"/>
            <w:gridSpan w:val="8"/>
            <w:shd w:val="clear" w:color="auto" w:fill="495E00" w:themeFill="accent1" w:themeFillShade="80"/>
          </w:tcPr>
          <w:p w14:paraId="0A9BF392" w14:textId="402274A0" w:rsidR="00796DD2" w:rsidRPr="007869B5" w:rsidRDefault="00796DD2" w:rsidP="00101EDC">
            <w:pPr>
              <w:jc w:val="both"/>
              <w:rPr>
                <w:rFonts w:asciiTheme="majorHAnsi" w:hAnsiTheme="majorHAnsi"/>
                <w:sz w:val="60"/>
                <w:szCs w:val="60"/>
              </w:rPr>
            </w:pPr>
            <w:proofErr w:type="gramStart"/>
            <w:r w:rsidRPr="00796DD2">
              <w:rPr>
                <w:rFonts w:asciiTheme="majorHAnsi" w:hAnsiTheme="majorHAnsi"/>
                <w:color w:val="FFFFFF" w:themeColor="background1"/>
                <w:sz w:val="112"/>
                <w:szCs w:val="112"/>
                <w:lang w:bidi="pt-BR"/>
              </w:rPr>
              <w:t>Abril</w:t>
            </w:r>
            <w:r w:rsidR="007869B5" w:rsidRPr="007869B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</w:t>
            </w:r>
            <w:r w:rsidR="0027503C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</w:t>
            </w:r>
            <w:r w:rsidR="007869B5" w:rsidRPr="007869B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-</w:t>
            </w:r>
            <w:proofErr w:type="gramEnd"/>
            <w:r w:rsidR="0027503C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</w:t>
            </w:r>
            <w:r w:rsidR="007869B5" w:rsidRPr="007869B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</w:t>
            </w:r>
            <w:r w:rsidR="00850378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Boleto da t</w:t>
            </w:r>
            <w:r w:rsidR="00377316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a</w:t>
            </w:r>
            <w:r w:rsidRPr="007869B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x</w:t>
            </w:r>
            <w:r w:rsidR="00377316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a</w:t>
            </w:r>
            <w:r w:rsidRPr="007869B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</w:t>
            </w:r>
            <w:r w:rsidR="00727E3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para desentupimento </w:t>
            </w:r>
            <w:r w:rsidR="00CB6561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emergencial </w:t>
            </w:r>
            <w:r w:rsidR="00727E35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>de esgoto</w:t>
            </w:r>
            <w:r w:rsidR="000072C2">
              <w:rPr>
                <w:rFonts w:asciiTheme="majorHAnsi" w:hAnsiTheme="majorHAnsi"/>
                <w:color w:val="FFFFFF" w:themeColor="background1"/>
                <w:sz w:val="60"/>
                <w:szCs w:val="60"/>
                <w:lang w:bidi="pt-BR"/>
              </w:rPr>
              <w:t xml:space="preserve"> disponível em:</w:t>
            </w:r>
          </w:p>
        </w:tc>
      </w:tr>
      <w:tr w:rsidR="007869B5" w:rsidRPr="000B78AE" w14:paraId="76BD37D9" w14:textId="77777777" w:rsidTr="00850378">
        <w:trPr>
          <w:trHeight w:val="73"/>
        </w:trPr>
        <w:tc>
          <w:tcPr>
            <w:tcW w:w="5000" w:type="pct"/>
            <w:gridSpan w:val="8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0B0916D2" w14:textId="3667B9B1" w:rsidR="007869B5" w:rsidRPr="000B78AE" w:rsidRDefault="007869B5" w:rsidP="00943931">
            <w:pPr>
              <w:pStyle w:val="Ano"/>
            </w:pPr>
            <w:r w:rsidRPr="000B78AE">
              <w:rPr>
                <w:lang w:bidi="pt-BR"/>
              </w:rPr>
              <w:t>202</w:t>
            </w:r>
            <w:r>
              <w:rPr>
                <w:lang w:bidi="pt-BR"/>
              </w:rPr>
              <w:t>5</w:t>
            </w:r>
          </w:p>
        </w:tc>
      </w:tr>
      <w:tr w:rsidR="005D393D" w:rsidRPr="000B78AE" w14:paraId="791CD249" w14:textId="77777777" w:rsidTr="00796DD2">
        <w:trPr>
          <w:trHeight w:hRule="exact" w:val="576"/>
        </w:trPr>
        <w:tc>
          <w:tcPr>
            <w:tcW w:w="2498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54147D90" w14:textId="77777777" w:rsidR="005D393D" w:rsidRPr="000B78AE" w:rsidRDefault="005D393D" w:rsidP="00943931"/>
        </w:tc>
        <w:tc>
          <w:tcPr>
            <w:tcW w:w="2502" w:type="pct"/>
            <w:gridSpan w:val="4"/>
            <w:tcBorders>
              <w:top w:val="single" w:sz="18" w:space="0" w:color="FFFFFF" w:themeColor="background1"/>
            </w:tcBorders>
            <w:shd w:val="clear" w:color="auto" w:fill="595959" w:themeFill="text1" w:themeFillTint="A6"/>
          </w:tcPr>
          <w:p w14:paraId="3121CF5C" w14:textId="77777777" w:rsidR="005D393D" w:rsidRPr="000B78AE" w:rsidRDefault="005D393D" w:rsidP="00943931"/>
        </w:tc>
      </w:tr>
      <w:tr w:rsidR="005D393D" w:rsidRPr="000B78AE" w14:paraId="781A396D" w14:textId="77777777" w:rsidTr="0042041D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61BC40DD" w14:textId="77777777" w:rsidR="005D393D" w:rsidRPr="000B78AE" w:rsidRDefault="00000000" w:rsidP="00943931">
            <w:pPr>
              <w:pStyle w:val="Dias"/>
            </w:pPr>
            <w:sdt>
              <w:sdtPr>
                <w:id w:val="1581719543"/>
                <w:placeholder>
                  <w:docPart w:val="81D66F0E89C94E75895ADE282C742489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Domingo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0E11525A" w14:textId="77777777" w:rsidR="005D393D" w:rsidRPr="000B78AE" w:rsidRDefault="00000000" w:rsidP="00943931">
            <w:pPr>
              <w:pStyle w:val="Dias"/>
            </w:pPr>
            <w:sdt>
              <w:sdtPr>
                <w:id w:val="-1577813804"/>
                <w:placeholder>
                  <w:docPart w:val="C80B3A294E0B471C9BDF205D433D4068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Segunda-feira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49910808" w14:textId="77777777" w:rsidR="005D393D" w:rsidRPr="000B78AE" w:rsidRDefault="00000000" w:rsidP="00943931">
            <w:pPr>
              <w:pStyle w:val="Dias"/>
            </w:pPr>
            <w:sdt>
              <w:sdtPr>
                <w:id w:val="-1052071885"/>
                <w:placeholder>
                  <w:docPart w:val="4A44367E69214C7DB0FC161F90F392FF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Terça-feira</w:t>
                </w:r>
              </w:sdtContent>
            </w:sdt>
          </w:p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BEE03BB" w14:textId="77777777" w:rsidR="005D393D" w:rsidRPr="000B78AE" w:rsidRDefault="00000000" w:rsidP="00943931">
            <w:pPr>
              <w:pStyle w:val="Dias"/>
            </w:pPr>
            <w:sdt>
              <w:sdtPr>
                <w:id w:val="255025781"/>
                <w:placeholder>
                  <w:docPart w:val="7D01F8E78C1C40CA8FAC6D20EA3CF4F3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Quarta-feira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5511FB31" w14:textId="77777777" w:rsidR="005D393D" w:rsidRPr="000B78AE" w:rsidRDefault="00000000" w:rsidP="00943931">
            <w:pPr>
              <w:pStyle w:val="Dias"/>
            </w:pPr>
            <w:sdt>
              <w:sdtPr>
                <w:id w:val="-2047676764"/>
                <w:placeholder>
                  <w:docPart w:val="C22F15B0BADF4E0A80F35273A898D7D6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Quinta-feira</w:t>
                </w:r>
              </w:sdtContent>
            </w:sdt>
          </w:p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4" w:space="0" w:color="auto"/>
              <w:right w:val="single" w:sz="6" w:space="0" w:color="D9D9D9" w:themeColor="background1" w:themeShade="D9"/>
            </w:tcBorders>
            <w:shd w:val="clear" w:color="auto" w:fill="D9D9D9" w:themeFill="background1" w:themeFillShade="D9"/>
          </w:tcPr>
          <w:p w14:paraId="2DDE73F9" w14:textId="77777777" w:rsidR="005D393D" w:rsidRPr="000B78AE" w:rsidRDefault="00000000" w:rsidP="00943931">
            <w:pPr>
              <w:pStyle w:val="Dias"/>
            </w:pPr>
            <w:sdt>
              <w:sdtPr>
                <w:id w:val="1708905158"/>
                <w:placeholder>
                  <w:docPart w:val="CDBF70A720394D979950C552659E08AF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Sexta-feira</w:t>
                </w:r>
              </w:sdtContent>
            </w:sdt>
          </w:p>
        </w:tc>
        <w:tc>
          <w:tcPr>
            <w:tcW w:w="716" w:type="pct"/>
            <w:tcBorders>
              <w:left w:val="single" w:sz="6" w:space="0" w:color="D9D9D9" w:themeColor="background1" w:themeShade="D9"/>
              <w:bottom w:val="single" w:sz="4" w:space="0" w:color="auto"/>
            </w:tcBorders>
            <w:shd w:val="clear" w:color="auto" w:fill="D9D9D9" w:themeFill="background1" w:themeFillShade="D9"/>
          </w:tcPr>
          <w:p w14:paraId="4A13E3E2" w14:textId="77777777" w:rsidR="005D393D" w:rsidRPr="000B78AE" w:rsidRDefault="00000000" w:rsidP="00943931">
            <w:pPr>
              <w:pStyle w:val="Dias"/>
            </w:pPr>
            <w:sdt>
              <w:sdtPr>
                <w:id w:val="1639148987"/>
                <w:placeholder>
                  <w:docPart w:val="CDFCD8E1B83A491ABFBB159FD4F34286"/>
                </w:placeholder>
                <w:temporary/>
                <w:showingPlcHdr/>
                <w15:appearance w15:val="hidden"/>
              </w:sdtPr>
              <w:sdtContent>
                <w:r w:rsidR="005D393D" w:rsidRPr="000B78AE">
                  <w:rPr>
                    <w:lang w:bidi="pt-BR"/>
                  </w:rPr>
                  <w:t>Sábado</w:t>
                </w:r>
              </w:sdtContent>
            </w:sdt>
          </w:p>
        </w:tc>
      </w:tr>
      <w:tr w:rsidR="001B243E" w:rsidRPr="000B78AE" w14:paraId="54664534" w14:textId="77777777" w:rsidTr="0042041D">
        <w:tblPrEx>
          <w:tblLook w:val="04A0" w:firstRow="1" w:lastRow="0" w:firstColumn="1" w:lastColumn="0" w:noHBand="0" w:noVBand="1"/>
        </w:tblPrEx>
        <w:trPr>
          <w:trHeight w:val="1485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A131F" w14:textId="77777777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3DF2" w14:textId="5DE72417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10A6F" w14:textId="48E4ADC1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1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33E5" w14:textId="4DD29478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5ABE2" w14:textId="38C56A57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FF92E" w14:textId="3014341E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5220" w14:textId="78D29B52" w:rsidR="001B243E" w:rsidRPr="00006035" w:rsidRDefault="001B243E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5</w:t>
            </w:r>
          </w:p>
        </w:tc>
      </w:tr>
      <w:tr w:rsidR="005D393D" w:rsidRPr="000B78AE" w14:paraId="058C61BA" w14:textId="77777777" w:rsidTr="0042041D">
        <w:tblPrEx>
          <w:tblLook w:val="04A0" w:firstRow="1" w:lastRow="0" w:firstColumn="1" w:lastColumn="0" w:noHBand="0" w:noVBand="1"/>
        </w:tblPrEx>
        <w:trPr>
          <w:trHeight w:val="1618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FE03" w14:textId="33B2720F" w:rsidR="005D393D" w:rsidRPr="00006035" w:rsidRDefault="00FA4CE5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6479" w14:textId="2DD2AB4E" w:rsidR="005D393D" w:rsidRPr="00006035" w:rsidRDefault="00006035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 wp14:anchorId="09C01630" wp14:editId="2F6A73D1">
                      <wp:extent cx="1189355" cy="1062355"/>
                      <wp:effectExtent l="38100" t="38100" r="29845" b="42545"/>
                      <wp:docPr id="844179878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9355" cy="1062355"/>
                              </a:xfrm>
                              <a:prstGeom prst="rect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5E3F9" w14:textId="0D50C4EF" w:rsidR="00796DD2" w:rsidRPr="00C169F4" w:rsidRDefault="00FA4CE5" w:rsidP="00006035">
                                  <w:pPr>
                                    <w:pStyle w:val="Datas"/>
                                    <w:jc w:val="center"/>
                                    <w:rPr>
                                      <w:b/>
                                      <w:bCs/>
                                      <w:color w:val="92BC00" w:themeColor="accent1"/>
                                      <w:sz w:val="100"/>
                                      <w:szCs w:val="100"/>
                                      <w:lang w:bidi="pt-BR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92BC00" w:themeColor="accent1"/>
                                      <w:sz w:val="100"/>
                                      <w:szCs w:val="100"/>
                                      <w:lang w:bidi="pt-BR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9C0163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width:93.65pt;height:8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" fillcolor="white [3201]" strokecolor="#92bc00 [3204]" strokeweight="6pt">
                      <v:textbox>
                        <w:txbxContent>
                          <w:p w14:paraId="7425E3F9" w14:textId="0D50C4EF" w:rsidR="00796DD2" w:rsidRPr="00C169F4" w:rsidRDefault="00FA4CE5" w:rsidP="00006035">
                            <w:pPr>
                              <w:pStyle w:val="Datas"/>
                              <w:jc w:val="center"/>
                              <w:rPr>
                                <w:b/>
                                <w:bCs/>
                                <w:color w:val="92BC00" w:themeColor="accent1"/>
                                <w:sz w:val="100"/>
                                <w:szCs w:val="100"/>
                                <w:lang w:bidi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92BC00" w:themeColor="accent1"/>
                                <w:sz w:val="100"/>
                                <w:szCs w:val="100"/>
                                <w:lang w:bidi="pt-B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5651" w14:textId="009F1173" w:rsidR="005D393D" w:rsidRPr="00006035" w:rsidRDefault="00FA4CE5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8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3306D" w14:textId="2E959F74" w:rsidR="005D393D" w:rsidRPr="00006035" w:rsidRDefault="00FA4CE5" w:rsidP="001B243E">
            <w:pPr>
              <w:pStyle w:val="Datas"/>
              <w:jc w:val="center"/>
              <w:rPr>
                <w:b/>
                <w:bCs/>
                <w:sz w:val="28"/>
                <w:szCs w:val="28"/>
                <w:lang w:bidi="pt-BR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9</w:t>
            </w:r>
          </w:p>
          <w:p w14:paraId="70A02B87" w14:textId="77777777" w:rsidR="00FA4CE5" w:rsidRPr="00006035" w:rsidRDefault="00FA4CE5" w:rsidP="001B243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2CC88" w14:textId="3799D979" w:rsidR="005D393D" w:rsidRPr="00006035" w:rsidRDefault="00FA4CE5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10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6C3A" w14:textId="228280A7" w:rsidR="005D393D" w:rsidRPr="00006035" w:rsidRDefault="00FA4CE5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11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B95A" w14:textId="77777777" w:rsidR="005D393D" w:rsidRPr="00006035" w:rsidRDefault="005D393D" w:rsidP="001B243E">
            <w:pPr>
              <w:pStyle w:val="Datas"/>
              <w:jc w:val="center"/>
              <w:rPr>
                <w:b/>
                <w:bCs/>
                <w:sz w:val="28"/>
                <w:szCs w:val="28"/>
              </w:rPr>
            </w:pPr>
            <w:r w:rsidRPr="00006035">
              <w:rPr>
                <w:b/>
                <w:bCs/>
                <w:sz w:val="28"/>
                <w:szCs w:val="28"/>
                <w:lang w:bidi="pt-BR"/>
              </w:rPr>
              <w:t>13</w:t>
            </w:r>
          </w:p>
        </w:tc>
      </w:tr>
      <w:tr w:rsidR="005D393D" w:rsidRPr="000B78AE" w14:paraId="4F52DD73" w14:textId="77777777" w:rsidTr="0042041D">
        <w:tblPrEx>
          <w:tblLook w:val="04A0" w:firstRow="1" w:lastRow="0" w:firstColumn="1" w:lastColumn="0" w:noHBand="0" w:noVBand="1"/>
        </w:tblPrEx>
        <w:trPr>
          <w:trHeight w:hRule="exact" w:val="73"/>
        </w:trPr>
        <w:tc>
          <w:tcPr>
            <w:tcW w:w="714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58DE09A" w14:textId="77777777" w:rsidR="005D393D" w:rsidRPr="000B78AE" w:rsidRDefault="005D393D" w:rsidP="00943931"/>
        </w:tc>
        <w:tc>
          <w:tcPr>
            <w:tcW w:w="714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EEE7173" w14:textId="77777777" w:rsidR="005D393D" w:rsidRPr="000B78AE" w:rsidRDefault="005D393D" w:rsidP="00943931"/>
        </w:tc>
        <w:tc>
          <w:tcPr>
            <w:tcW w:w="714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C832C34" w14:textId="77777777" w:rsidR="005D393D" w:rsidRPr="000B78AE" w:rsidRDefault="005D393D" w:rsidP="00943931"/>
        </w:tc>
        <w:tc>
          <w:tcPr>
            <w:tcW w:w="714" w:type="pct"/>
            <w:gridSpan w:val="2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F43C884" w14:textId="77777777" w:rsidR="005D393D" w:rsidRPr="000B78AE" w:rsidRDefault="005D393D" w:rsidP="00943931"/>
        </w:tc>
        <w:tc>
          <w:tcPr>
            <w:tcW w:w="714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6705315" w14:textId="77777777" w:rsidR="005D393D" w:rsidRPr="000B78AE" w:rsidRDefault="005D393D" w:rsidP="00943931"/>
        </w:tc>
        <w:tc>
          <w:tcPr>
            <w:tcW w:w="714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E303262" w14:textId="77777777" w:rsidR="005D393D" w:rsidRPr="000B78AE" w:rsidRDefault="005D393D" w:rsidP="00943931"/>
        </w:tc>
        <w:tc>
          <w:tcPr>
            <w:tcW w:w="716" w:type="pct"/>
            <w:tcBorders>
              <w:top w:val="single" w:sz="4" w:space="0" w:color="auto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A09A6DB" w14:textId="77777777" w:rsidR="005D393D" w:rsidRPr="000B78AE" w:rsidRDefault="005D393D" w:rsidP="00943931"/>
        </w:tc>
      </w:tr>
      <w:tr w:rsidR="005D393D" w:rsidRPr="000B78AE" w14:paraId="62C2DAFB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9065FF7" w14:textId="5C6D37E8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49C62BE" w14:textId="2202B1D7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E84EEF6" w14:textId="253FF765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CD02857" w14:textId="6FA4EDB4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8A84455" w14:textId="4B329C59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A524998" w14:textId="6481309B" w:rsidR="005D393D" w:rsidRPr="000B78AE" w:rsidRDefault="005D393D" w:rsidP="005D393D">
            <w:pPr>
              <w:pStyle w:val="Datas"/>
            </w:pPr>
          </w:p>
        </w:tc>
        <w:tc>
          <w:tcPr>
            <w:tcW w:w="716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1DE2875" w14:textId="6048D0DA" w:rsidR="005D393D" w:rsidRPr="000B78AE" w:rsidRDefault="005D393D" w:rsidP="005D393D">
            <w:pPr>
              <w:pStyle w:val="Datas"/>
            </w:pPr>
          </w:p>
        </w:tc>
      </w:tr>
      <w:tr w:rsidR="005D393D" w:rsidRPr="000B78AE" w14:paraId="1E8E614A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57BE26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926B863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7C55C1" w14:textId="77777777" w:rsidR="005D393D" w:rsidRPr="000B78AE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F291E6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5D3F4A8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F5D8B2C" w14:textId="77777777" w:rsidR="005D393D" w:rsidRPr="000B78AE" w:rsidRDefault="005D393D" w:rsidP="00943931"/>
        </w:tc>
        <w:tc>
          <w:tcPr>
            <w:tcW w:w="716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B11563" w14:textId="77777777" w:rsidR="005D393D" w:rsidRPr="000B78AE" w:rsidRDefault="005D393D" w:rsidP="00943931"/>
        </w:tc>
      </w:tr>
      <w:tr w:rsidR="005D393D" w:rsidRPr="000B78AE" w14:paraId="332CE181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737240E" w14:textId="03DB8C1B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96F148F" w14:textId="3E2A9D26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574AC3C" w14:textId="62B468F0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003E0E" w14:textId="20BBE106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C598B23" w14:textId="79A3ECAF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323B6E58" w14:textId="4A0D41D9" w:rsidR="005D393D" w:rsidRPr="000B78AE" w:rsidRDefault="005D393D" w:rsidP="005D393D">
            <w:pPr>
              <w:pStyle w:val="Datas"/>
            </w:pPr>
          </w:p>
        </w:tc>
        <w:tc>
          <w:tcPr>
            <w:tcW w:w="716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D04FB63" w14:textId="65069EF6" w:rsidR="005D393D" w:rsidRPr="000B78AE" w:rsidRDefault="005D393D" w:rsidP="005D393D">
            <w:pPr>
              <w:pStyle w:val="Datas"/>
            </w:pPr>
          </w:p>
        </w:tc>
      </w:tr>
      <w:tr w:rsidR="005D393D" w:rsidRPr="000B78AE" w14:paraId="2A7BD87C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BD3D1DA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82676AE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6A3CCED" w14:textId="77777777" w:rsidR="005D393D" w:rsidRPr="000B78AE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74F96029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DEAEA5A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2D3012" w14:textId="77777777" w:rsidR="005D393D" w:rsidRPr="000B78AE" w:rsidRDefault="005D393D" w:rsidP="00943931"/>
        </w:tc>
        <w:tc>
          <w:tcPr>
            <w:tcW w:w="716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589A1747" w14:textId="77777777" w:rsidR="005D393D" w:rsidRPr="000B78AE" w:rsidRDefault="005D393D" w:rsidP="00943931"/>
        </w:tc>
      </w:tr>
      <w:tr w:rsidR="005D393D" w:rsidRPr="000B78AE" w14:paraId="2AB5299F" w14:textId="77777777" w:rsidTr="00943931">
        <w:tblPrEx>
          <w:tblLook w:val="04A0" w:firstRow="1" w:lastRow="0" w:firstColumn="1" w:lastColumn="0" w:noHBand="0" w:noVBand="1"/>
        </w:tblPrEx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C2CD0C8" w14:textId="3D9B53B5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E526A4B" w14:textId="7EB9EBE3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AC46670" w14:textId="189A9E5C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B9A8A17" w14:textId="77777777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62B05F0F" w14:textId="77777777" w:rsidR="005D393D" w:rsidRPr="000B78AE" w:rsidRDefault="005D393D" w:rsidP="005D393D">
            <w:pPr>
              <w:pStyle w:val="Datas"/>
            </w:pPr>
          </w:p>
        </w:tc>
        <w:tc>
          <w:tcPr>
            <w:tcW w:w="714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33B9FF6" w14:textId="77777777" w:rsidR="005D393D" w:rsidRPr="000B78AE" w:rsidRDefault="005D393D" w:rsidP="005D393D">
            <w:pPr>
              <w:pStyle w:val="Datas"/>
            </w:pPr>
          </w:p>
        </w:tc>
        <w:tc>
          <w:tcPr>
            <w:tcW w:w="716" w:type="pct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1746E38" w14:textId="77777777" w:rsidR="005D393D" w:rsidRPr="000B78AE" w:rsidRDefault="005D393D" w:rsidP="005D393D">
            <w:pPr>
              <w:pStyle w:val="Datas"/>
            </w:pPr>
          </w:p>
        </w:tc>
      </w:tr>
      <w:tr w:rsidR="0005195E" w:rsidRPr="000B78AE" w14:paraId="0B16F2C6" w14:textId="77777777" w:rsidTr="00943931">
        <w:tblPrEx>
          <w:tblLook w:val="04A0" w:firstRow="1" w:lastRow="0" w:firstColumn="1" w:lastColumn="0" w:noHBand="0" w:noVBand="1"/>
        </w:tblPrEx>
        <w:trPr>
          <w:trHeight w:hRule="exact" w:val="907"/>
        </w:trPr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0A72FC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2E9E631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2230CBEF" w14:textId="77777777" w:rsidR="005D393D" w:rsidRPr="000B78AE" w:rsidRDefault="005D393D" w:rsidP="00943931"/>
        </w:tc>
        <w:tc>
          <w:tcPr>
            <w:tcW w:w="714" w:type="pct"/>
            <w:gridSpan w:val="2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450C4A0B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3816702" w14:textId="77777777" w:rsidR="005D393D" w:rsidRPr="000B78AE" w:rsidRDefault="005D393D" w:rsidP="00943931"/>
        </w:tc>
        <w:tc>
          <w:tcPr>
            <w:tcW w:w="714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1659777E" w14:textId="77777777" w:rsidR="005D393D" w:rsidRPr="000B78AE" w:rsidRDefault="005D393D" w:rsidP="00943931"/>
        </w:tc>
        <w:tc>
          <w:tcPr>
            <w:tcW w:w="716" w:type="pct"/>
            <w:tcBorders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</w:tcPr>
          <w:p w14:paraId="0149E65B" w14:textId="77777777" w:rsidR="005D393D" w:rsidRPr="000B78AE" w:rsidRDefault="005D393D" w:rsidP="00943931"/>
        </w:tc>
      </w:tr>
    </w:tbl>
    <w:p w14:paraId="70610E90" w14:textId="77777777" w:rsidR="00D435C2" w:rsidRPr="000B78AE" w:rsidRDefault="00D435C2" w:rsidP="0003352A"/>
    <w:sectPr w:rsidR="00D435C2" w:rsidRPr="000B78AE" w:rsidSect="004C4595">
      <w:pgSz w:w="16838" w:h="11906" w:orient="landscape" w:code="9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DC4EA" w14:textId="77777777" w:rsidR="006667D9" w:rsidRDefault="006667D9">
      <w:pPr>
        <w:spacing w:before="0" w:after="0"/>
      </w:pPr>
      <w:r>
        <w:separator/>
      </w:r>
    </w:p>
  </w:endnote>
  <w:endnote w:type="continuationSeparator" w:id="0">
    <w:p w14:paraId="764DDF46" w14:textId="77777777" w:rsidR="006667D9" w:rsidRDefault="006667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C3134" w14:textId="77777777" w:rsidR="006667D9" w:rsidRDefault="006667D9">
      <w:pPr>
        <w:spacing w:before="0" w:after="0"/>
      </w:pPr>
      <w:r>
        <w:separator/>
      </w:r>
    </w:p>
  </w:footnote>
  <w:footnote w:type="continuationSeparator" w:id="0">
    <w:p w14:paraId="5FD23DB1" w14:textId="77777777" w:rsidR="006667D9" w:rsidRDefault="006667D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337813">
    <w:abstractNumId w:val="9"/>
  </w:num>
  <w:num w:numId="2" w16cid:durableId="472674571">
    <w:abstractNumId w:val="7"/>
  </w:num>
  <w:num w:numId="3" w16cid:durableId="1629318486">
    <w:abstractNumId w:val="6"/>
  </w:num>
  <w:num w:numId="4" w16cid:durableId="1973637104">
    <w:abstractNumId w:val="5"/>
  </w:num>
  <w:num w:numId="5" w16cid:durableId="1747457403">
    <w:abstractNumId w:val="4"/>
  </w:num>
  <w:num w:numId="6" w16cid:durableId="935941307">
    <w:abstractNumId w:val="8"/>
  </w:num>
  <w:num w:numId="7" w16cid:durableId="418603937">
    <w:abstractNumId w:val="3"/>
  </w:num>
  <w:num w:numId="8" w16cid:durableId="1969583723">
    <w:abstractNumId w:val="2"/>
  </w:num>
  <w:num w:numId="9" w16cid:durableId="1244754074">
    <w:abstractNumId w:val="1"/>
  </w:num>
  <w:num w:numId="10" w16cid:durableId="204690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796DD2"/>
    <w:rsid w:val="00006035"/>
    <w:rsid w:val="000072C2"/>
    <w:rsid w:val="00020C49"/>
    <w:rsid w:val="0003352A"/>
    <w:rsid w:val="0005195E"/>
    <w:rsid w:val="00056814"/>
    <w:rsid w:val="00066DC9"/>
    <w:rsid w:val="0006779F"/>
    <w:rsid w:val="00080EF7"/>
    <w:rsid w:val="000A20FE"/>
    <w:rsid w:val="000B78AE"/>
    <w:rsid w:val="00100BAF"/>
    <w:rsid w:val="00101EDC"/>
    <w:rsid w:val="0011772B"/>
    <w:rsid w:val="00132018"/>
    <w:rsid w:val="00145E24"/>
    <w:rsid w:val="0019694E"/>
    <w:rsid w:val="001A3A8D"/>
    <w:rsid w:val="001B243E"/>
    <w:rsid w:val="001C5DC3"/>
    <w:rsid w:val="002446E1"/>
    <w:rsid w:val="0027503C"/>
    <w:rsid w:val="0027720C"/>
    <w:rsid w:val="00295D7D"/>
    <w:rsid w:val="002F6E35"/>
    <w:rsid w:val="003057ED"/>
    <w:rsid w:val="00377316"/>
    <w:rsid w:val="00391D69"/>
    <w:rsid w:val="003A63E1"/>
    <w:rsid w:val="003A7FDB"/>
    <w:rsid w:val="003B47BC"/>
    <w:rsid w:val="003C0968"/>
    <w:rsid w:val="003D7DDA"/>
    <w:rsid w:val="003F1620"/>
    <w:rsid w:val="00406C2A"/>
    <w:rsid w:val="0042041D"/>
    <w:rsid w:val="00454FED"/>
    <w:rsid w:val="004C4595"/>
    <w:rsid w:val="004C5B17"/>
    <w:rsid w:val="005069BC"/>
    <w:rsid w:val="005562FE"/>
    <w:rsid w:val="00557989"/>
    <w:rsid w:val="00572E54"/>
    <w:rsid w:val="005D393D"/>
    <w:rsid w:val="005E7EB7"/>
    <w:rsid w:val="006127EE"/>
    <w:rsid w:val="006667D9"/>
    <w:rsid w:val="006E04FA"/>
    <w:rsid w:val="006F1EB3"/>
    <w:rsid w:val="00727E35"/>
    <w:rsid w:val="007564A4"/>
    <w:rsid w:val="007777B1"/>
    <w:rsid w:val="007869B5"/>
    <w:rsid w:val="00796DD2"/>
    <w:rsid w:val="007A49F2"/>
    <w:rsid w:val="007F23B1"/>
    <w:rsid w:val="00800901"/>
    <w:rsid w:val="00850378"/>
    <w:rsid w:val="00874C9A"/>
    <w:rsid w:val="0088110E"/>
    <w:rsid w:val="008952C8"/>
    <w:rsid w:val="009035F5"/>
    <w:rsid w:val="0092231B"/>
    <w:rsid w:val="00944085"/>
    <w:rsid w:val="00946A27"/>
    <w:rsid w:val="00953A96"/>
    <w:rsid w:val="009A0FFF"/>
    <w:rsid w:val="009D43C9"/>
    <w:rsid w:val="00A4654E"/>
    <w:rsid w:val="00A73BBF"/>
    <w:rsid w:val="00AA245C"/>
    <w:rsid w:val="00AB29FA"/>
    <w:rsid w:val="00AC5576"/>
    <w:rsid w:val="00B70858"/>
    <w:rsid w:val="00B8151A"/>
    <w:rsid w:val="00B97BB2"/>
    <w:rsid w:val="00BD4212"/>
    <w:rsid w:val="00C0276E"/>
    <w:rsid w:val="00C11D39"/>
    <w:rsid w:val="00C169F4"/>
    <w:rsid w:val="00C71D73"/>
    <w:rsid w:val="00C7735D"/>
    <w:rsid w:val="00CB04AD"/>
    <w:rsid w:val="00CB1C1C"/>
    <w:rsid w:val="00CB6561"/>
    <w:rsid w:val="00CC02EC"/>
    <w:rsid w:val="00CF7D47"/>
    <w:rsid w:val="00D17693"/>
    <w:rsid w:val="00D435C2"/>
    <w:rsid w:val="00D7230E"/>
    <w:rsid w:val="00D91BFD"/>
    <w:rsid w:val="00DA53A1"/>
    <w:rsid w:val="00DA6098"/>
    <w:rsid w:val="00DE6C1E"/>
    <w:rsid w:val="00DF051F"/>
    <w:rsid w:val="00DF32DE"/>
    <w:rsid w:val="00E02644"/>
    <w:rsid w:val="00E13B83"/>
    <w:rsid w:val="00E54E11"/>
    <w:rsid w:val="00E6354F"/>
    <w:rsid w:val="00E85D16"/>
    <w:rsid w:val="00EA1691"/>
    <w:rsid w:val="00EB320B"/>
    <w:rsid w:val="00F27DA0"/>
    <w:rsid w:val="00F27F58"/>
    <w:rsid w:val="00F710A7"/>
    <w:rsid w:val="00FA21CA"/>
    <w:rsid w:val="00FA39FF"/>
    <w:rsid w:val="00FA4CE5"/>
    <w:rsid w:val="00FF2624"/>
    <w:rsid w:val="067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2EAF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18"/>
        <w:szCs w:val="18"/>
        <w:lang w:val="pt-BR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A1"/>
  </w:style>
  <w:style w:type="paragraph" w:styleId="Ttulo1">
    <w:name w:val="heading 1"/>
    <w:basedOn w:val="Normal"/>
    <w:next w:val="Normal"/>
    <w:link w:val="Ttulo1Char"/>
    <w:uiPriority w:val="9"/>
    <w:semiHidden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">
    <w:name w:val="Mês"/>
    <w:basedOn w:val="Normal"/>
    <w:uiPriority w:val="1"/>
    <w:qFormat/>
    <w:rsid w:val="0092231B"/>
    <w:pPr>
      <w:spacing w:before="0" w:after="0"/>
    </w:pPr>
    <w:rPr>
      <w:rFonts w:asciiTheme="majorHAnsi" w:eastAsiaTheme="majorEastAsia" w:hAnsiTheme="majorHAnsi"/>
      <w:color w:val="FFFFFF" w:themeColor="background1"/>
      <w:sz w:val="120"/>
      <w:szCs w:val="120"/>
    </w:rPr>
  </w:style>
  <w:style w:type="paragraph" w:customStyle="1" w:styleId="Ano">
    <w:name w:val="Ano"/>
    <w:basedOn w:val="Normal"/>
    <w:uiPriority w:val="2"/>
    <w:qFormat/>
    <w:pPr>
      <w:spacing w:before="0" w:after="120"/>
      <w:jc w:val="right"/>
    </w:pPr>
    <w:rPr>
      <w:rFonts w:asciiTheme="majorHAnsi" w:eastAsiaTheme="majorEastAsia" w:hAnsiTheme="majorHAnsi"/>
      <w:color w:val="FFFFFF" w:themeColor="background1"/>
      <w:sz w:val="64"/>
      <w:szCs w:val="64"/>
    </w:rPr>
  </w:style>
  <w:style w:type="paragraph" w:styleId="Subttulo">
    <w:name w:val="Subtitle"/>
    <w:basedOn w:val="Normal"/>
    <w:link w:val="SubttuloChar"/>
    <w:uiPriority w:val="4"/>
    <w:semiHidden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4"/>
    <w:semiHidden/>
    <w:rsid w:val="00DA53A1"/>
    <w:rPr>
      <w:b/>
      <w:color w:val="FFFFFF" w:themeColor="background1"/>
      <w:sz w:val="24"/>
      <w:szCs w:val="24"/>
    </w:rPr>
  </w:style>
  <w:style w:type="paragraph" w:styleId="Ttulo">
    <w:name w:val="Title"/>
    <w:basedOn w:val="Normal"/>
    <w:link w:val="TtuloChar"/>
    <w:uiPriority w:val="3"/>
    <w:semiHidden/>
    <w:pPr>
      <w:spacing w:before="0" w:after="0"/>
    </w:pPr>
    <w:rPr>
      <w:rFonts w:asciiTheme="majorHAnsi" w:eastAsiaTheme="majorEastAsia" w:hAnsiTheme="majorHAnsi"/>
      <w:color w:val="FFFFFF" w:themeColor="background1"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3"/>
    <w:semiHidden/>
    <w:rsid w:val="00DA53A1"/>
    <w:rPr>
      <w:rFonts w:asciiTheme="majorHAnsi" w:eastAsiaTheme="majorEastAsia" w:hAnsiTheme="majorHAnsi"/>
      <w:color w:val="FFFFFF" w:themeColor="background1"/>
      <w:sz w:val="40"/>
      <w:szCs w:val="40"/>
    </w:rPr>
  </w:style>
  <w:style w:type="paragraph" w:customStyle="1" w:styleId="Dias">
    <w:name w:val="Dias"/>
    <w:basedOn w:val="Normal"/>
    <w:uiPriority w:val="5"/>
    <w:qFormat/>
    <w:pPr>
      <w:jc w:val="center"/>
    </w:pPr>
    <w:rPr>
      <w:color w:val="595959" w:themeColor="text1" w:themeTint="A6"/>
      <w:sz w:val="22"/>
      <w:szCs w:val="24"/>
    </w:rPr>
  </w:style>
  <w:style w:type="table" w:customStyle="1" w:styleId="Tabeladecalendrio">
    <w:name w:val="Tabela de calendário"/>
    <w:basedOn w:val="Tabelanormal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atas">
    <w:name w:val="Datas"/>
    <w:basedOn w:val="Normal"/>
    <w:uiPriority w:val="6"/>
    <w:qFormat/>
    <w:pPr>
      <w:spacing w:before="0" w:after="0"/>
      <w:jc w:val="right"/>
    </w:pPr>
    <w:rPr>
      <w:color w:val="595959" w:themeColor="text1" w:themeTint="A6"/>
      <w:sz w:val="22"/>
    </w:rPr>
  </w:style>
  <w:style w:type="paragraph" w:styleId="Corpodetexto">
    <w:name w:val="Body Text"/>
    <w:basedOn w:val="Normal"/>
    <w:link w:val="CorpodetextoChar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Pr>
      <w:sz w:val="20"/>
    </w:rPr>
  </w:style>
  <w:style w:type="paragraph" w:styleId="Textodebalo">
    <w:name w:val="Balloon Text"/>
    <w:basedOn w:val="Normal"/>
    <w:link w:val="TextodebaloChar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semiHidden/>
    <w:unhideWhenUsed/>
  </w:style>
  <w:style w:type="paragraph" w:styleId="Textoembloco">
    <w:name w:val="Block Text"/>
    <w:basedOn w:val="Normal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Corpodetexto2">
    <w:name w:val="Body Text 2"/>
    <w:basedOn w:val="Normal"/>
    <w:link w:val="Corpodetexto2Char"/>
    <w:semiHidden/>
    <w:unhideWhenUsed/>
    <w:pPr>
      <w:spacing w:after="120"/>
      <w:ind w:left="360"/>
    </w:pPr>
  </w:style>
  <w:style w:type="paragraph" w:styleId="Corpodetexto3">
    <w:name w:val="Body Text 3"/>
    <w:basedOn w:val="Normal"/>
    <w:link w:val="Corpodetexto3Char"/>
    <w:semiHidden/>
    <w:unhideWhenUsed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Pr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Pr>
      <w:sz w:val="20"/>
    </w:rPr>
  </w:style>
  <w:style w:type="character" w:customStyle="1" w:styleId="Corpodetexto2Char">
    <w:name w:val="Corpo de texto 2 Char"/>
    <w:basedOn w:val="Fontepargpadro"/>
    <w:link w:val="Corpodetexto2"/>
    <w:semiHidden/>
    <w:rPr>
      <w:sz w:val="20"/>
    </w:rPr>
  </w:style>
  <w:style w:type="paragraph" w:styleId="Primeirorecuodecorpodetexto2">
    <w:name w:val="Body Text First Indent 2"/>
    <w:basedOn w:val="Corpodetexto2"/>
    <w:link w:val="Primeirorecuodecorpodetexto2Char"/>
    <w:semiHidden/>
    <w:unhideWhenUsed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Corpodetexto2Char"/>
    <w:link w:val="Primeirorecuodecorpodetexto2"/>
    <w:semiHidden/>
    <w:rPr>
      <w:sz w:val="20"/>
    </w:rPr>
  </w:style>
  <w:style w:type="paragraph" w:styleId="Recuodecorpodetexto2">
    <w:name w:val="Body Text Indent 2"/>
    <w:basedOn w:val="Normal"/>
    <w:link w:val="Recuodecorpodetexto2Char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Pr>
      <w:sz w:val="20"/>
    </w:rPr>
  </w:style>
  <w:style w:type="paragraph" w:styleId="Recuodecorpodetexto3">
    <w:name w:val="Body Text Indent 3"/>
    <w:basedOn w:val="Normal"/>
    <w:link w:val="Recuodecorpodetexto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Pr>
      <w:sz w:val="16"/>
      <w:szCs w:val="16"/>
    </w:rPr>
  </w:style>
  <w:style w:type="paragraph" w:styleId="Legenda">
    <w:name w:val="caption"/>
    <w:basedOn w:val="Normal"/>
    <w:next w:val="Normal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Encerramento">
    <w:name w:val="Closing"/>
    <w:basedOn w:val="Normal"/>
    <w:link w:val="EncerramentoChar"/>
    <w:semiHidden/>
    <w:unhideWhenUsed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Pr>
      <w:sz w:val="20"/>
    </w:rPr>
  </w:style>
  <w:style w:type="paragraph" w:styleId="Textodecomentrio">
    <w:name w:val="annotation text"/>
    <w:basedOn w:val="Normal"/>
    <w:link w:val="TextodecomentrioChar"/>
    <w:semiHidden/>
    <w:unhideWhenUsed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semiHidden/>
    <w:unhideWhenUsed/>
  </w:style>
  <w:style w:type="character" w:customStyle="1" w:styleId="DataChar">
    <w:name w:val="Data Char"/>
    <w:basedOn w:val="Fontepargpadro"/>
    <w:link w:val="Data"/>
    <w:semiHidden/>
    <w:rPr>
      <w:sz w:val="20"/>
    </w:rPr>
  </w:style>
  <w:style w:type="paragraph" w:styleId="MapadoDocumento">
    <w:name w:val="Document Map"/>
    <w:basedOn w:val="Normal"/>
    <w:link w:val="MapadoDocumentoChar"/>
    <w:semiHidden/>
    <w:unhideWhenUsed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rPr>
      <w:rFonts w:ascii="Tahoma" w:hAnsi="Tahoma" w:cs="Tahoma"/>
      <w:sz w:val="16"/>
      <w:szCs w:val="16"/>
    </w:rPr>
  </w:style>
  <w:style w:type="paragraph" w:styleId="AssinaturadeEmail">
    <w:name w:val="E-mail Signature"/>
    <w:basedOn w:val="Normal"/>
    <w:link w:val="AssinaturadeEmailChar"/>
    <w:semiHidden/>
    <w:unhideWhenUsed/>
  </w:style>
  <w:style w:type="character" w:customStyle="1" w:styleId="AssinaturadeEmailChar">
    <w:name w:val="Assinatura de Email Char"/>
    <w:basedOn w:val="Fontepargpadro"/>
    <w:link w:val="AssinaturadeEmail"/>
    <w:semiHidden/>
    <w:rPr>
      <w:sz w:val="20"/>
    </w:rPr>
  </w:style>
  <w:style w:type="paragraph" w:styleId="Textodenotadefim">
    <w:name w:val="endnote text"/>
    <w:basedOn w:val="Normal"/>
    <w:link w:val="TextodenotadefimChar"/>
    <w:semiHidden/>
    <w:unhideWhenUsed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Pr>
      <w:sz w:val="20"/>
      <w:szCs w:val="20"/>
    </w:rPr>
  </w:style>
  <w:style w:type="paragraph" w:styleId="Destinatrio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Rodap">
    <w:name w:val="footer"/>
    <w:basedOn w:val="Normal"/>
    <w:link w:val="RodapChar"/>
    <w:uiPriority w:val="99"/>
    <w:semiHidden/>
    <w:pPr>
      <w:spacing w:before="0" w:after="0"/>
    </w:pPr>
  </w:style>
  <w:style w:type="paragraph" w:styleId="Textodenotaderodap">
    <w:name w:val="footnote text"/>
    <w:basedOn w:val="Normal"/>
    <w:link w:val="TextodenotaderodapChar"/>
    <w:semiHidden/>
    <w:unhideWhenUsed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semiHidden/>
    <w:rsid w:val="00DA53A1"/>
  </w:style>
  <w:style w:type="paragraph" w:styleId="Cabealho">
    <w:name w:val="header"/>
    <w:basedOn w:val="Normal"/>
    <w:link w:val="CabealhoChar"/>
    <w:uiPriority w:val="99"/>
    <w:semiHidden/>
    <w:pPr>
      <w:spacing w:before="0" w:after="0"/>
    </w:pPr>
  </w:style>
  <w:style w:type="character" w:customStyle="1" w:styleId="Ttulo1Char">
    <w:name w:val="Título 1 Char"/>
    <w:basedOn w:val="Fontepargpadro"/>
    <w:link w:val="Ttulo1"/>
    <w:uiPriority w:val="9"/>
    <w:semiHidden/>
    <w:rsid w:val="00DA53A1"/>
    <w:rPr>
      <w:rFonts w:asciiTheme="majorHAnsi" w:eastAsiaTheme="majorEastAsia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Ttulo4Char">
    <w:name w:val="Título 4 Char"/>
    <w:basedOn w:val="Fontepargpadro"/>
    <w:link w:val="Ttulo4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Ttulo5Char">
    <w:name w:val="Título 5 Char"/>
    <w:basedOn w:val="Fontepargpadro"/>
    <w:link w:val="Ttulo5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dereoHTML">
    <w:name w:val="HTML Address"/>
    <w:basedOn w:val="Normal"/>
    <w:link w:val="EndereoHTMLChar"/>
    <w:semiHidden/>
    <w:unhideWhenUsed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Pr>
      <w:i/>
      <w:iCs/>
      <w:sz w:val="20"/>
    </w:rPr>
  </w:style>
  <w:style w:type="paragraph" w:styleId="Pr-formataoHTML">
    <w:name w:val="HTML Preformatted"/>
    <w:basedOn w:val="Normal"/>
    <w:link w:val="Pr-formataoHTMLChar"/>
    <w:semiHidden/>
    <w:unhideWhenUsed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Pr>
      <w:rFonts w:ascii="Consolas" w:hAnsi="Consolas"/>
      <w:sz w:val="20"/>
      <w:szCs w:val="20"/>
    </w:rPr>
  </w:style>
  <w:style w:type="paragraph" w:styleId="Remissivo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Remissivo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Remissivo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Remissivo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Remissivo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Ttulodendiceremissivo">
    <w:name w:val="index heading"/>
    <w:basedOn w:val="Normal"/>
    <w:next w:val="Remissivo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semiHidden/>
    <w:unhideWhenUsed/>
    <w:pPr>
      <w:ind w:left="360" w:hanging="360"/>
      <w:contextualSpacing/>
    </w:pPr>
  </w:style>
  <w:style w:type="paragraph" w:styleId="Lista2">
    <w:name w:val="List 2"/>
    <w:basedOn w:val="Normal"/>
    <w:semiHidden/>
    <w:unhideWhenUsed/>
    <w:pPr>
      <w:ind w:left="720" w:hanging="360"/>
      <w:contextualSpacing/>
    </w:pPr>
  </w:style>
  <w:style w:type="paragraph" w:styleId="Lista3">
    <w:name w:val="List 3"/>
    <w:basedOn w:val="Normal"/>
    <w:semiHidden/>
    <w:unhideWhenUsed/>
    <w:pPr>
      <w:ind w:left="1080" w:hanging="360"/>
      <w:contextualSpacing/>
    </w:pPr>
  </w:style>
  <w:style w:type="paragraph" w:styleId="Lista4">
    <w:name w:val="List 4"/>
    <w:basedOn w:val="Normal"/>
    <w:semiHidden/>
    <w:unhideWhenUsed/>
    <w:pPr>
      <w:ind w:left="1440" w:hanging="360"/>
      <w:contextualSpacing/>
    </w:pPr>
  </w:style>
  <w:style w:type="paragraph" w:styleId="Lista5">
    <w:name w:val="List 5"/>
    <w:basedOn w:val="Normal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Numerada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Textodemacro">
    <w:name w:val="macro"/>
    <w:link w:val="Textodemacro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semiHidden/>
    <w:rPr>
      <w:rFonts w:ascii="Consolas" w:hAnsi="Consolas"/>
      <w:sz w:val="20"/>
      <w:szCs w:val="20"/>
    </w:rPr>
  </w:style>
  <w:style w:type="paragraph" w:styleId="Cabealhodamensagem">
    <w:name w:val="Message Header"/>
    <w:basedOn w:val="Normal"/>
    <w:link w:val="Cabealhodamensagem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</w:style>
  <w:style w:type="character" w:customStyle="1" w:styleId="TtulodanotaChar">
    <w:name w:val="Título da nota Char"/>
    <w:basedOn w:val="Fontepargpadro"/>
    <w:link w:val="Ttulodanota"/>
    <w:semiHidden/>
    <w:rPr>
      <w:sz w:val="20"/>
    </w:rPr>
  </w:style>
  <w:style w:type="paragraph" w:styleId="TextosemFormatao">
    <w:name w:val="Plain Text"/>
    <w:basedOn w:val="Normal"/>
    <w:link w:val="TextosemFormataoChar"/>
    <w:semiHidden/>
    <w:unhideWhenUsed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Pr>
      <w:rFonts w:ascii="Consolas" w:hAnsi="Consolas"/>
      <w:sz w:val="21"/>
      <w:szCs w:val="21"/>
    </w:rPr>
  </w:style>
  <w:style w:type="paragraph" w:styleId="Saudao">
    <w:name w:val="Salutation"/>
    <w:basedOn w:val="Normal"/>
    <w:next w:val="Normal"/>
    <w:link w:val="SaudaoChar"/>
    <w:semiHidden/>
    <w:unhideWhenUsed/>
  </w:style>
  <w:style w:type="character" w:customStyle="1" w:styleId="SaudaoChar">
    <w:name w:val="Saudação Char"/>
    <w:basedOn w:val="Fontepargpadro"/>
    <w:link w:val="Saudao"/>
    <w:semiHidden/>
    <w:rPr>
      <w:sz w:val="20"/>
    </w:rPr>
  </w:style>
  <w:style w:type="paragraph" w:styleId="Assinatura">
    <w:name w:val="Signature"/>
    <w:basedOn w:val="Normal"/>
    <w:link w:val="AssinaturaChar"/>
    <w:semiHidden/>
    <w:unhideWhenUsed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Pr>
      <w:sz w:val="20"/>
    </w:rPr>
  </w:style>
  <w:style w:type="paragraph" w:styleId="ndicedeautoridades">
    <w:name w:val="table of authorities"/>
    <w:basedOn w:val="Normal"/>
    <w:next w:val="Normal"/>
    <w:semiHidden/>
    <w:unhideWhenUsed/>
    <w:pPr>
      <w:ind w:left="200" w:hanging="200"/>
    </w:pPr>
  </w:style>
  <w:style w:type="paragraph" w:styleId="ndicedeilustraes">
    <w:name w:val="table of figures"/>
    <w:basedOn w:val="Normal"/>
    <w:next w:val="Normal"/>
    <w:semiHidden/>
    <w:unhideWhenUsed/>
  </w:style>
  <w:style w:type="paragraph" w:styleId="Ttulodendicedeautoridades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semiHidden/>
    <w:unhideWhenUsed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Sumrio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Sumrio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Sumrio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Sumrio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Sumrio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Sumrio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Sumrio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CabealhodoSumrio">
    <w:name w:val="TOC Heading"/>
    <w:basedOn w:val="Ttulo1"/>
    <w:next w:val="Normal"/>
    <w:semiHidden/>
    <w:unhideWhenUsed/>
    <w:qFormat/>
    <w:pPr>
      <w:outlineLvl w:val="9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A53A1"/>
  </w:style>
  <w:style w:type="table" w:styleId="TabeladeGrade1Clara-nfase2">
    <w:name w:val="Grid Table 1 Light Accent 2"/>
    <w:basedOn w:val="Tabelanormal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"/>
    <w:semiHidden/>
    <w:rsid w:val="00F27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HODEAMOR.DESKTOP-4FDO3UM\AppData\Local\Microsoft\Office\16.0\DTS\pt-BR%7b244DB81B-AD92-42C1-B7F8-FB1986ED69F9%7d\%7b054EE959-0021-49F2-9659-56E0DED6674B%7dtf1638293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1D66F0E89C94E75895ADE282C7424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D51841-BD14-4547-9464-848AAB11B66A}"/>
      </w:docPartPr>
      <w:docPartBody>
        <w:p w:rsidR="00180A28" w:rsidRDefault="00000000">
          <w:pPr>
            <w:pStyle w:val="81D66F0E89C94E75895ADE282C742489"/>
          </w:pPr>
          <w:r w:rsidRPr="000B78AE">
            <w:rPr>
              <w:lang w:bidi="pt-BR"/>
            </w:rPr>
            <w:t>Domingo</w:t>
          </w:r>
        </w:p>
      </w:docPartBody>
    </w:docPart>
    <w:docPart>
      <w:docPartPr>
        <w:name w:val="C80B3A294E0B471C9BDF205D433D4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554CEA-E68F-4C9D-A08E-5E680A7922C6}"/>
      </w:docPartPr>
      <w:docPartBody>
        <w:p w:rsidR="00180A28" w:rsidRDefault="00000000">
          <w:pPr>
            <w:pStyle w:val="C80B3A294E0B471C9BDF205D433D4068"/>
          </w:pPr>
          <w:r w:rsidRPr="000B78AE">
            <w:rPr>
              <w:lang w:bidi="pt-BR"/>
            </w:rPr>
            <w:t>Segunda-feira</w:t>
          </w:r>
        </w:p>
      </w:docPartBody>
    </w:docPart>
    <w:docPart>
      <w:docPartPr>
        <w:name w:val="4A44367E69214C7DB0FC161F90F392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4093D1-4CB0-47DE-9BCF-718D038AA189}"/>
      </w:docPartPr>
      <w:docPartBody>
        <w:p w:rsidR="00180A28" w:rsidRDefault="00000000">
          <w:pPr>
            <w:pStyle w:val="4A44367E69214C7DB0FC161F90F392FF"/>
          </w:pPr>
          <w:r w:rsidRPr="000B78AE">
            <w:rPr>
              <w:lang w:bidi="pt-BR"/>
            </w:rPr>
            <w:t>Terça-feira</w:t>
          </w:r>
        </w:p>
      </w:docPartBody>
    </w:docPart>
    <w:docPart>
      <w:docPartPr>
        <w:name w:val="7D01F8E78C1C40CA8FAC6D20EA3CF4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0FAB4-8B12-4F66-9270-4C9CC9DC3A46}"/>
      </w:docPartPr>
      <w:docPartBody>
        <w:p w:rsidR="00180A28" w:rsidRDefault="00000000">
          <w:pPr>
            <w:pStyle w:val="7D01F8E78C1C40CA8FAC6D20EA3CF4F3"/>
          </w:pPr>
          <w:r w:rsidRPr="000B78AE">
            <w:rPr>
              <w:lang w:bidi="pt-BR"/>
            </w:rPr>
            <w:t>Quarta-feira</w:t>
          </w:r>
        </w:p>
      </w:docPartBody>
    </w:docPart>
    <w:docPart>
      <w:docPartPr>
        <w:name w:val="C22F15B0BADF4E0A80F35273A898D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03607A-DC14-4581-81FD-C7422E0173C1}"/>
      </w:docPartPr>
      <w:docPartBody>
        <w:p w:rsidR="00180A28" w:rsidRDefault="00000000">
          <w:pPr>
            <w:pStyle w:val="C22F15B0BADF4E0A80F35273A898D7D6"/>
          </w:pPr>
          <w:r w:rsidRPr="000B78AE">
            <w:rPr>
              <w:lang w:bidi="pt-BR"/>
            </w:rPr>
            <w:t>Quinta-feira</w:t>
          </w:r>
        </w:p>
      </w:docPartBody>
    </w:docPart>
    <w:docPart>
      <w:docPartPr>
        <w:name w:val="CDBF70A720394D979950C552659E08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DCDEE9-AD7C-45E4-AA5E-7D146B2E3456}"/>
      </w:docPartPr>
      <w:docPartBody>
        <w:p w:rsidR="00180A28" w:rsidRDefault="00000000">
          <w:pPr>
            <w:pStyle w:val="CDBF70A720394D979950C552659E08AF"/>
          </w:pPr>
          <w:r w:rsidRPr="000B78AE">
            <w:rPr>
              <w:lang w:bidi="pt-BR"/>
            </w:rPr>
            <w:t>Sexta-feira</w:t>
          </w:r>
        </w:p>
      </w:docPartBody>
    </w:docPart>
    <w:docPart>
      <w:docPartPr>
        <w:name w:val="CDFCD8E1B83A491ABFBB159FD4F342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0DE925-4725-4AE3-A232-7D584B91C968}"/>
      </w:docPartPr>
      <w:docPartBody>
        <w:p w:rsidR="00180A28" w:rsidRDefault="00000000">
          <w:pPr>
            <w:pStyle w:val="CDFCD8E1B83A491ABFBB159FD4F34286"/>
          </w:pPr>
          <w:r w:rsidRPr="000B78AE">
            <w:rPr>
              <w:lang w:bidi="pt-BR"/>
            </w:rPr>
            <w:t>Sábado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Cooper Black">
    <w:altName w:val="Community Semibold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C5"/>
    <w:rsid w:val="00180A28"/>
    <w:rsid w:val="003057ED"/>
    <w:rsid w:val="00942DC5"/>
    <w:rsid w:val="00D91BFD"/>
    <w:rsid w:val="00E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1D66F0E89C94E75895ADE282C742489">
    <w:name w:val="81D66F0E89C94E75895ADE282C742489"/>
  </w:style>
  <w:style w:type="paragraph" w:customStyle="1" w:styleId="C80B3A294E0B471C9BDF205D433D4068">
    <w:name w:val="C80B3A294E0B471C9BDF205D433D4068"/>
  </w:style>
  <w:style w:type="paragraph" w:customStyle="1" w:styleId="4A44367E69214C7DB0FC161F90F392FF">
    <w:name w:val="4A44367E69214C7DB0FC161F90F392FF"/>
  </w:style>
  <w:style w:type="paragraph" w:customStyle="1" w:styleId="7D01F8E78C1C40CA8FAC6D20EA3CF4F3">
    <w:name w:val="7D01F8E78C1C40CA8FAC6D20EA3CF4F3"/>
  </w:style>
  <w:style w:type="paragraph" w:customStyle="1" w:styleId="C22F15B0BADF4E0A80F35273A898D7D6">
    <w:name w:val="C22F15B0BADF4E0A80F35273A898D7D6"/>
  </w:style>
  <w:style w:type="paragraph" w:customStyle="1" w:styleId="CDBF70A720394D979950C552659E08AF">
    <w:name w:val="CDBF70A720394D979950C552659E08AF"/>
  </w:style>
  <w:style w:type="paragraph" w:customStyle="1" w:styleId="CDFCD8E1B83A491ABFBB159FD4F34286">
    <w:name w:val="CDFCD8E1B83A491ABFBB159FD4F342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FF6A-267A-4522-865C-F0FEA2607DC9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C47911-DB01-4915-A698-7941E07317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9B944-D97C-46DF-BA41-783925204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54F3B9-2410-4241-9EA2-B56E049CAE7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{054EE959-0021-49F2-9659-56E0DED6674B}tf16382936_win32</Template>
  <TotalTime>0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2025-03-05T18:58:00Z</dcterms:created>
  <dcterms:modified xsi:type="dcterms:W3CDTF">2025-03-05T19:02:00Z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